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4727"/>
        <w:gridCol w:w="720"/>
        <w:gridCol w:w="6470"/>
      </w:tblGrid>
      <w:tr w:rsidR="001B2ABD" w14:paraId="678419B5" w14:textId="77777777" w:rsidTr="00483932">
        <w:trPr>
          <w:trHeight w:val="4410"/>
        </w:trPr>
        <w:tc>
          <w:tcPr>
            <w:tcW w:w="4727" w:type="dxa"/>
            <w:vAlign w:val="bottom"/>
          </w:tcPr>
          <w:p w14:paraId="4FDE017D" w14:textId="474F3B5C" w:rsidR="001B2ABD" w:rsidRDefault="00CE001E" w:rsidP="001B2ABD">
            <w:pPr>
              <w:tabs>
                <w:tab w:val="left" w:pos="990"/>
              </w:tabs>
              <w:jc w:val="center"/>
            </w:pPr>
            <w:r>
              <w:rPr>
                <w:noProof/>
              </w:rPr>
              <w:drawing>
                <wp:inline distT="0" distB="0" distL="0" distR="0" wp14:anchorId="17E691E0" wp14:editId="6A9EEA91">
                  <wp:extent cx="1591310" cy="2030095"/>
                  <wp:effectExtent l="0" t="0" r="8890" b="8255"/>
                  <wp:docPr id="665507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1310" cy="2030095"/>
                          </a:xfrm>
                          <a:prstGeom prst="rect">
                            <a:avLst/>
                          </a:prstGeom>
                          <a:noFill/>
                        </pic:spPr>
                      </pic:pic>
                    </a:graphicData>
                  </a:graphic>
                </wp:inline>
              </w:drawing>
            </w:r>
          </w:p>
        </w:tc>
        <w:tc>
          <w:tcPr>
            <w:tcW w:w="720" w:type="dxa"/>
          </w:tcPr>
          <w:p w14:paraId="12EBF938" w14:textId="77777777" w:rsidR="001B2ABD" w:rsidRDefault="001B2ABD" w:rsidP="000C45FF">
            <w:pPr>
              <w:tabs>
                <w:tab w:val="left" w:pos="990"/>
              </w:tabs>
            </w:pPr>
          </w:p>
        </w:tc>
        <w:tc>
          <w:tcPr>
            <w:tcW w:w="6470" w:type="dxa"/>
            <w:vAlign w:val="bottom"/>
          </w:tcPr>
          <w:p w14:paraId="01C4A6E6" w14:textId="0D7ADBAA" w:rsidR="001B2ABD" w:rsidRDefault="00CE001E" w:rsidP="001B2ABD">
            <w:pPr>
              <w:pStyle w:val="Title"/>
            </w:pPr>
            <w:r>
              <w:t>yolanda mjwara</w:t>
            </w:r>
          </w:p>
          <w:p w14:paraId="704378F4" w14:textId="10CDFA75" w:rsidR="001B2ABD" w:rsidRDefault="00CE001E" w:rsidP="001B2ABD">
            <w:pPr>
              <w:pStyle w:val="Subtitle"/>
            </w:pPr>
            <w:r w:rsidRPr="0003591B">
              <w:rPr>
                <w:spacing w:val="0"/>
                <w:w w:val="83"/>
              </w:rPr>
              <w:t>Curriculum Vita</w:t>
            </w:r>
            <w:r w:rsidRPr="0003591B">
              <w:rPr>
                <w:spacing w:val="17"/>
                <w:w w:val="83"/>
              </w:rPr>
              <w:t>e</w:t>
            </w:r>
          </w:p>
        </w:tc>
      </w:tr>
      <w:tr w:rsidR="001B2ABD" w14:paraId="2D3FEDB7" w14:textId="77777777" w:rsidTr="00CB513D">
        <w:trPr>
          <w:cantSplit/>
          <w:trHeight w:val="18495"/>
        </w:trPr>
        <w:tc>
          <w:tcPr>
            <w:tcW w:w="4727" w:type="dxa"/>
          </w:tcPr>
          <w:sdt>
            <w:sdtPr>
              <w:id w:val="-1711873194"/>
              <w:placeholder>
                <w:docPart w:val="F06860CBB01544669D8731DF530FF502"/>
              </w:placeholder>
              <w:temporary/>
              <w:showingPlcHdr/>
              <w15:appearance w15:val="hidden"/>
            </w:sdtPr>
            <w:sdtContent>
              <w:p w14:paraId="51DB2944" w14:textId="77777777" w:rsidR="001B2ABD" w:rsidRDefault="00036450" w:rsidP="00CE001E">
                <w:pPr>
                  <w:pStyle w:val="Heading3"/>
                  <w:ind w:left="360"/>
                </w:pPr>
                <w:r w:rsidRPr="00D5459D">
                  <w:t>Profile</w:t>
                </w:r>
              </w:p>
            </w:sdtContent>
          </w:sdt>
          <w:p w14:paraId="2595A8F8" w14:textId="40F8C90B" w:rsidR="00CE001E" w:rsidRDefault="0003591B" w:rsidP="00CE001E">
            <w:pPr>
              <w:ind w:left="360"/>
            </w:pPr>
            <w:r>
              <w:t xml:space="preserve">Yolanda Mjwara </w:t>
            </w:r>
          </w:p>
          <w:p w14:paraId="5042CCC1" w14:textId="5092828C" w:rsidR="00036450" w:rsidRDefault="00CE001E" w:rsidP="00CE001E">
            <w:pPr>
              <w:ind w:left="360"/>
            </w:pPr>
            <w:r>
              <w:t>Hardworking and passionate job seeker with strong organizational skills eager to secure entry-level I.T Engineering position. Ready to help team achieve company goals. Organized and dependable candidate successful at managing multiple priorities with a positive attitude. Willingness to take on added responsibilities to meet team goals. Thorough Engineering Technician equipped with strong attention to detail and recognize potential issues before problems occur. Highly alert while performing job tasks and determined problem-solver. Detail-oriented team player with strong organizational skills. Ability to handle multiple projects simultaneously with a high degree of accuracy.</w:t>
            </w:r>
          </w:p>
          <w:p w14:paraId="2DB5E028" w14:textId="77777777" w:rsidR="00036450" w:rsidRDefault="00036450" w:rsidP="00CE001E"/>
          <w:sdt>
            <w:sdtPr>
              <w:id w:val="-1954003311"/>
              <w:placeholder>
                <w:docPart w:val="78A63506265F46BD8C91B5A56848B26C"/>
              </w:placeholder>
              <w:temporary/>
              <w:showingPlcHdr/>
              <w15:appearance w15:val="hidden"/>
            </w:sdtPr>
            <w:sdtContent>
              <w:p w14:paraId="3565226B" w14:textId="77777777" w:rsidR="00036450" w:rsidRPr="00CB0055" w:rsidRDefault="00CB0055" w:rsidP="00CE001E">
                <w:pPr>
                  <w:pStyle w:val="Heading3"/>
                  <w:ind w:left="360"/>
                </w:pPr>
                <w:r w:rsidRPr="00CB0055">
                  <w:t>Contact</w:t>
                </w:r>
              </w:p>
            </w:sdtContent>
          </w:sdt>
          <w:sdt>
            <w:sdtPr>
              <w:rPr>
                <w:color w:val="FF0066"/>
              </w:rPr>
              <w:id w:val="1111563247"/>
              <w:placeholder>
                <w:docPart w:val="E6A81A14350A420680E2A9AB3D4A2167"/>
              </w:placeholder>
              <w:temporary/>
              <w:showingPlcHdr/>
              <w15:appearance w15:val="hidden"/>
            </w:sdtPr>
            <w:sdtContent>
              <w:p w14:paraId="03E62C14" w14:textId="77777777" w:rsidR="004D3011" w:rsidRPr="00483932" w:rsidRDefault="004D3011" w:rsidP="00CE001E">
                <w:pPr>
                  <w:ind w:left="360"/>
                  <w:rPr>
                    <w:color w:val="FF0066"/>
                  </w:rPr>
                </w:pPr>
                <w:r w:rsidRPr="00483932">
                  <w:rPr>
                    <w:color w:val="FF0066"/>
                  </w:rPr>
                  <w:t>PHONE:</w:t>
                </w:r>
              </w:p>
            </w:sdtContent>
          </w:sdt>
          <w:p w14:paraId="7EEF0E23" w14:textId="59352E92" w:rsidR="004D3011" w:rsidRPr="00483932" w:rsidRDefault="00CE001E" w:rsidP="00CE001E">
            <w:pPr>
              <w:ind w:left="360"/>
              <w:rPr>
                <w:color w:val="FF0066"/>
              </w:rPr>
            </w:pPr>
            <w:r w:rsidRPr="00483932">
              <w:rPr>
                <w:color w:val="FF0066"/>
              </w:rPr>
              <w:t>071 971 7861</w:t>
            </w:r>
          </w:p>
          <w:p w14:paraId="58650114" w14:textId="73605CDC" w:rsidR="00110C6F" w:rsidRDefault="00CE001E" w:rsidP="00110C6F">
            <w:pPr>
              <w:ind w:left="360"/>
              <w:rPr>
                <w:color w:val="FF0066"/>
              </w:rPr>
            </w:pPr>
            <w:r w:rsidRPr="00483932">
              <w:rPr>
                <w:color w:val="FF0066"/>
              </w:rPr>
              <w:t>Address</w:t>
            </w:r>
          </w:p>
          <w:p w14:paraId="2C5CAF0C" w14:textId="1895AA20" w:rsidR="00110C6F" w:rsidRPr="00110C6F" w:rsidRDefault="00110C6F" w:rsidP="00110C6F">
            <w:pPr>
              <w:ind w:left="360"/>
              <w:rPr>
                <w:color w:val="FF0066"/>
                <w:sz w:val="15"/>
                <w:szCs w:val="15"/>
              </w:rPr>
            </w:pPr>
            <w:r w:rsidRPr="00110C6F">
              <w:rPr>
                <w:color w:val="FF0066"/>
                <w:sz w:val="15"/>
                <w:szCs w:val="15"/>
              </w:rPr>
              <w:t>cc605</w:t>
            </w:r>
          </w:p>
          <w:p w14:paraId="26CB7865" w14:textId="21678411" w:rsidR="00CE001E" w:rsidRPr="00483932" w:rsidRDefault="00110C6F" w:rsidP="00110C6F">
            <w:pPr>
              <w:shd w:val="clear" w:color="auto" w:fill="FFFFFF"/>
              <w:ind w:left="360"/>
              <w:rPr>
                <w:rFonts w:ascii="Nunito" w:eastAsia="Times New Roman" w:hAnsi="Nunito"/>
                <w:color w:val="FF0066"/>
                <w:sz w:val="15"/>
                <w:szCs w:val="15"/>
              </w:rPr>
            </w:pPr>
            <w:r>
              <w:rPr>
                <w:rFonts w:ascii="Nunito" w:eastAsia="Times New Roman" w:hAnsi="Nunito"/>
                <w:color w:val="FF0066"/>
                <w:sz w:val="15"/>
                <w:szCs w:val="15"/>
              </w:rPr>
              <w:t>St.</w:t>
            </w:r>
            <w:r w:rsidR="00CE001E" w:rsidRPr="00483932">
              <w:rPr>
                <w:rFonts w:ascii="Nunito" w:eastAsia="Times New Roman" w:hAnsi="Nunito"/>
                <w:color w:val="FF0066"/>
                <w:sz w:val="15"/>
                <w:szCs w:val="15"/>
              </w:rPr>
              <w:t xml:space="preserve">108105, Umlazi,4066 </w:t>
            </w:r>
            <w:r w:rsidRPr="00483932">
              <w:rPr>
                <w:rFonts w:ascii="Nunito" w:eastAsia="Times New Roman" w:hAnsi="Nunito"/>
                <w:color w:val="FF0066"/>
                <w:sz w:val="15"/>
                <w:szCs w:val="15"/>
              </w:rPr>
              <w:t>south Africa</w:t>
            </w:r>
          </w:p>
          <w:sdt>
            <w:sdtPr>
              <w:rPr>
                <w:color w:val="FF0066"/>
              </w:rPr>
              <w:id w:val="-240260293"/>
              <w:placeholder>
                <w:docPart w:val="72A7EB464FB04B24AAE6E4EAC708CBBB"/>
              </w:placeholder>
              <w:temporary/>
              <w:showingPlcHdr/>
              <w15:appearance w15:val="hidden"/>
            </w:sdtPr>
            <w:sdtContent>
              <w:p w14:paraId="75351399" w14:textId="77777777" w:rsidR="004D3011" w:rsidRPr="00483932" w:rsidRDefault="004D3011" w:rsidP="00CE001E">
                <w:pPr>
                  <w:ind w:left="360"/>
                  <w:rPr>
                    <w:color w:val="FF0066"/>
                  </w:rPr>
                </w:pPr>
                <w:r w:rsidRPr="00483932">
                  <w:rPr>
                    <w:color w:val="FF0066"/>
                  </w:rPr>
                  <w:t>EMAIL:</w:t>
                </w:r>
              </w:p>
            </w:sdtContent>
          </w:sdt>
          <w:p w14:paraId="0A4A70F9" w14:textId="1E926B1D" w:rsidR="00CE001E" w:rsidRPr="00D627B9" w:rsidRDefault="00D627B9" w:rsidP="00D627B9">
            <w:pPr>
              <w:pStyle w:val="yolanda"/>
              <w:rPr>
                <w:sz w:val="16"/>
                <w:szCs w:val="16"/>
              </w:rPr>
            </w:pPr>
            <w:r>
              <w:t xml:space="preserve"> </w:t>
            </w:r>
            <w:r w:rsidRPr="00D627B9">
              <w:rPr>
                <w:sz w:val="16"/>
                <w:szCs w:val="16"/>
              </w:rPr>
              <w:t xml:space="preserve">        </w:t>
            </w:r>
            <w:hyperlink r:id="rId9" w:history="1">
              <w:r w:rsidRPr="00D627B9">
                <w:rPr>
                  <w:rStyle w:val="Hyperlink"/>
                  <w:color w:val="FF0066"/>
                  <w:sz w:val="16"/>
                  <w:szCs w:val="16"/>
                  <w:u w:val="none"/>
                </w:rPr>
                <w:t>yolandaposwa30@gmail.com</w:t>
              </w:r>
            </w:hyperlink>
          </w:p>
          <w:p w14:paraId="1B8FF043" w14:textId="077D2A36" w:rsidR="00CE001E" w:rsidRPr="00592C9B" w:rsidRDefault="00D627B9" w:rsidP="00592C9B">
            <w:pPr>
              <w:shd w:val="clear" w:color="auto" w:fill="FFFFFF"/>
              <w:ind w:left="360"/>
              <w:rPr>
                <w:rFonts w:ascii="Nunito" w:eastAsia="Times New Roman" w:hAnsi="Nunito"/>
                <w:color w:val="FF0066"/>
                <w:sz w:val="15"/>
                <w:szCs w:val="15"/>
              </w:rPr>
            </w:pPr>
            <w:r>
              <w:rPr>
                <w:rFonts w:ascii="Nunito" w:eastAsia="Times New Roman" w:hAnsi="Nunito"/>
                <w:color w:val="FF0066"/>
                <w:sz w:val="15"/>
                <w:szCs w:val="15"/>
              </w:rPr>
              <w:t>yolandamjwara30@gmail.co</w:t>
            </w:r>
            <w:r w:rsidR="00592C9B">
              <w:rPr>
                <w:rFonts w:ascii="Nunito" w:eastAsia="Times New Roman" w:hAnsi="Nunito"/>
                <w:color w:val="FF0066"/>
                <w:sz w:val="15"/>
                <w:szCs w:val="15"/>
              </w:rPr>
              <w:t>m</w:t>
            </w:r>
          </w:p>
          <w:p w14:paraId="005DF12B" w14:textId="33139BE3" w:rsidR="003F6E71" w:rsidRDefault="003F6E71" w:rsidP="00CE001E">
            <w:pPr>
              <w:ind w:left="360"/>
            </w:pPr>
          </w:p>
          <w:p w14:paraId="5AF0D6A4" w14:textId="77777777" w:rsidR="00AD787E" w:rsidRDefault="00AD787E" w:rsidP="00CE001E">
            <w:pPr>
              <w:ind w:left="360"/>
            </w:pPr>
          </w:p>
          <w:p w14:paraId="3D727AF7" w14:textId="77777777" w:rsidR="00AD787E" w:rsidRPr="00AD787E" w:rsidRDefault="00AD787E" w:rsidP="00273E22">
            <w:pPr>
              <w:pStyle w:val="Heading3"/>
            </w:pPr>
            <w:r w:rsidRPr="00AD787E">
              <w:t>PERSONAL DETAILS</w:t>
            </w:r>
          </w:p>
          <w:p w14:paraId="53AEC3F8" w14:textId="77777777" w:rsidR="00D627B9" w:rsidRDefault="00D627B9" w:rsidP="00D627B9">
            <w:pPr>
              <w:ind w:left="360"/>
            </w:pPr>
            <w:r>
              <w:t>Surname</w:t>
            </w:r>
            <w:r>
              <w:tab/>
              <w:t xml:space="preserve">Mjwara </w:t>
            </w:r>
          </w:p>
          <w:p w14:paraId="72A0D7C8" w14:textId="77777777" w:rsidR="00D627B9" w:rsidRDefault="00D627B9" w:rsidP="00D627B9">
            <w:pPr>
              <w:ind w:left="360"/>
            </w:pPr>
            <w:r>
              <w:t>Name:</w:t>
            </w:r>
            <w:r>
              <w:tab/>
              <w:t xml:space="preserve">Yolanda </w:t>
            </w:r>
          </w:p>
          <w:p w14:paraId="1F8319EE" w14:textId="77777777" w:rsidR="00D627B9" w:rsidRDefault="00D627B9" w:rsidP="00D627B9">
            <w:pPr>
              <w:ind w:left="360"/>
            </w:pPr>
            <w:r>
              <w:t>Date Of Birth:</w:t>
            </w:r>
            <w:r>
              <w:tab/>
              <w:t>2002/11/30</w:t>
            </w:r>
          </w:p>
          <w:p w14:paraId="0386861F" w14:textId="77777777" w:rsidR="00D627B9" w:rsidRDefault="00D627B9" w:rsidP="00D627B9">
            <w:pPr>
              <w:ind w:left="360"/>
            </w:pPr>
            <w:r>
              <w:t>Place Of Birth:</w:t>
            </w:r>
            <w:r>
              <w:tab/>
              <w:t>Addington Hospital</w:t>
            </w:r>
          </w:p>
          <w:p w14:paraId="5AD411C0" w14:textId="77777777" w:rsidR="00D627B9" w:rsidRDefault="00D627B9" w:rsidP="00D627B9">
            <w:pPr>
              <w:ind w:left="360"/>
            </w:pPr>
            <w:r>
              <w:t>Gender:</w:t>
            </w:r>
            <w:r>
              <w:tab/>
              <w:t>female</w:t>
            </w:r>
          </w:p>
          <w:p w14:paraId="14B9DF53" w14:textId="77777777" w:rsidR="00D627B9" w:rsidRDefault="00D627B9" w:rsidP="00D627B9">
            <w:pPr>
              <w:ind w:left="360"/>
            </w:pPr>
            <w:r>
              <w:t>Nationality:</w:t>
            </w:r>
            <w:r>
              <w:tab/>
              <w:t>South African</w:t>
            </w:r>
          </w:p>
          <w:p w14:paraId="39B92E32" w14:textId="77777777" w:rsidR="00D627B9" w:rsidRDefault="00D627B9" w:rsidP="00D627B9">
            <w:pPr>
              <w:ind w:left="360"/>
            </w:pPr>
            <w:r>
              <w:t>Race:</w:t>
            </w:r>
            <w:r>
              <w:tab/>
              <w:t>African</w:t>
            </w:r>
          </w:p>
          <w:p w14:paraId="102E131A" w14:textId="77777777" w:rsidR="00D627B9" w:rsidRDefault="00D627B9" w:rsidP="00D627B9">
            <w:pPr>
              <w:ind w:left="360"/>
            </w:pPr>
            <w:r>
              <w:t>Religion:</w:t>
            </w:r>
            <w:r>
              <w:tab/>
              <w:t xml:space="preserve">Christian </w:t>
            </w:r>
          </w:p>
          <w:p w14:paraId="529F853D" w14:textId="52B043F0" w:rsidR="00D627B9" w:rsidRDefault="00D627B9" w:rsidP="00D627B9">
            <w:pPr>
              <w:ind w:left="360"/>
            </w:pPr>
            <w:r>
              <w:t>Home Language: Xhosa</w:t>
            </w:r>
          </w:p>
          <w:p w14:paraId="4CC76939" w14:textId="20B2C44B" w:rsidR="00D627B9" w:rsidRDefault="00D627B9" w:rsidP="00D627B9">
            <w:pPr>
              <w:ind w:left="360"/>
            </w:pPr>
            <w:r>
              <w:t xml:space="preserve">                                Zulu</w:t>
            </w:r>
          </w:p>
          <w:p w14:paraId="191C9769" w14:textId="00E6C4B4" w:rsidR="00D627B9" w:rsidRDefault="00D627B9" w:rsidP="00D627B9">
            <w:pPr>
              <w:ind w:left="360"/>
            </w:pPr>
            <w:r>
              <w:t xml:space="preserve">                                English</w:t>
            </w:r>
          </w:p>
          <w:p w14:paraId="17355B4D" w14:textId="361BA23E" w:rsidR="00AD787E" w:rsidRPr="004D3011" w:rsidRDefault="00D627B9" w:rsidP="00D627B9">
            <w:pPr>
              <w:ind w:left="360"/>
            </w:pPr>
            <w:r>
              <w:t xml:space="preserve">LinkedIn URL: </w:t>
            </w:r>
            <w:r w:rsidRPr="00D627B9">
              <w:rPr>
                <w:color w:val="00B0F0"/>
              </w:rPr>
              <w:t>www.linkedin.com/in/yolanda-poswa-984331284</w:t>
            </w:r>
          </w:p>
        </w:tc>
        <w:tc>
          <w:tcPr>
            <w:tcW w:w="720" w:type="dxa"/>
          </w:tcPr>
          <w:p w14:paraId="74FC470D" w14:textId="77777777" w:rsidR="001B2ABD" w:rsidRDefault="001B2ABD" w:rsidP="00CE001E">
            <w:pPr>
              <w:tabs>
                <w:tab w:val="left" w:pos="990"/>
              </w:tabs>
              <w:ind w:left="360"/>
            </w:pPr>
          </w:p>
        </w:tc>
        <w:tc>
          <w:tcPr>
            <w:tcW w:w="6470" w:type="dxa"/>
            <w:vAlign w:val="bottom"/>
          </w:tcPr>
          <w:sdt>
            <w:sdtPr>
              <w:id w:val="1049110328"/>
              <w:placeholder>
                <w:docPart w:val="8F15E468F5F248C88A6488A3B9748F7B"/>
              </w:placeholder>
              <w:temporary/>
              <w:showingPlcHdr/>
              <w15:appearance w15:val="hidden"/>
            </w:sdtPr>
            <w:sdtContent>
              <w:p w14:paraId="0D3EB2C4" w14:textId="77777777" w:rsidR="001B2ABD" w:rsidRDefault="00E25A26" w:rsidP="0093660E">
                <w:pPr>
                  <w:pStyle w:val="Heading2"/>
                  <w:ind w:left="360"/>
                </w:pPr>
                <w:r w:rsidRPr="00036450">
                  <w:t>EDUCATION</w:t>
                </w:r>
              </w:p>
            </w:sdtContent>
          </w:sdt>
          <w:p w14:paraId="395CB231" w14:textId="16DDB0AD" w:rsidR="00036450" w:rsidRPr="00036450" w:rsidRDefault="00CE001E" w:rsidP="0093660E">
            <w:pPr>
              <w:pStyle w:val="Heading4"/>
              <w:ind w:left="360"/>
            </w:pPr>
            <w:r>
              <w:t>IStudent academy</w:t>
            </w:r>
          </w:p>
          <w:p w14:paraId="34413ECD" w14:textId="35E42741" w:rsidR="004D3011" w:rsidRDefault="00CE001E" w:rsidP="00D627B9">
            <w:pPr>
              <w:pStyle w:val="Date"/>
              <w:ind w:left="360"/>
            </w:pPr>
            <w:r>
              <w:t>March 2022</w:t>
            </w:r>
            <w:r w:rsidR="00036450" w:rsidRPr="00B359E4">
              <w:t xml:space="preserve"> </w:t>
            </w:r>
            <w:r>
              <w:t>–</w:t>
            </w:r>
            <w:r w:rsidR="00036450" w:rsidRPr="00B359E4">
              <w:t xml:space="preserve"> </w:t>
            </w:r>
            <w:proofErr w:type="gramStart"/>
            <w:r>
              <w:t>march</w:t>
            </w:r>
            <w:proofErr w:type="gramEnd"/>
            <w:r>
              <w:t xml:space="preserve"> 2023</w:t>
            </w:r>
          </w:p>
          <w:p w14:paraId="4612FE9C" w14:textId="77777777" w:rsidR="00036450" w:rsidRDefault="00036450" w:rsidP="0093660E"/>
          <w:p w14:paraId="61BE9317" w14:textId="62655E8C" w:rsidR="00036450" w:rsidRPr="00B359E4" w:rsidRDefault="003F6E71" w:rsidP="0093660E">
            <w:pPr>
              <w:pStyle w:val="Heading4"/>
              <w:ind w:left="360"/>
            </w:pPr>
            <w:proofErr w:type="spellStart"/>
            <w:r>
              <w:t>Ogwini</w:t>
            </w:r>
            <w:proofErr w:type="spellEnd"/>
            <w:r>
              <w:t xml:space="preserve"> comprehensive technical high school</w:t>
            </w:r>
          </w:p>
          <w:p w14:paraId="7E3BBF9C" w14:textId="517A1724" w:rsidR="00036450" w:rsidRDefault="003F6E71" w:rsidP="0093660E">
            <w:pPr>
              <w:pStyle w:val="Date"/>
              <w:ind w:left="360"/>
            </w:pPr>
            <w:r>
              <w:t>January 2018</w:t>
            </w:r>
            <w:r w:rsidR="00036450" w:rsidRPr="00B359E4">
              <w:t xml:space="preserve"> - </w:t>
            </w:r>
            <w:r>
              <w:t>2021</w:t>
            </w:r>
          </w:p>
          <w:sdt>
            <w:sdtPr>
              <w:id w:val="1001553383"/>
              <w:placeholder>
                <w:docPart w:val="4B1DD1E20BF4429897FAA9FC1A1C88EA"/>
              </w:placeholder>
              <w:temporary/>
              <w:showingPlcHdr/>
              <w15:appearance w15:val="hidden"/>
            </w:sdtPr>
            <w:sdtContent>
              <w:p w14:paraId="5532C872" w14:textId="77777777" w:rsidR="00036450" w:rsidRDefault="00036450" w:rsidP="0093660E">
                <w:pPr>
                  <w:pStyle w:val="Heading2"/>
                  <w:ind w:left="360"/>
                </w:pPr>
                <w:r w:rsidRPr="00036450">
                  <w:t>WORK EXPERIENCE</w:t>
                </w:r>
              </w:p>
            </w:sdtContent>
          </w:sdt>
          <w:p w14:paraId="1A5F5CB3" w14:textId="5F9720D1" w:rsidR="007943BA" w:rsidRDefault="007943BA" w:rsidP="0093660E">
            <w:pPr>
              <w:ind w:left="360"/>
            </w:pPr>
            <w:proofErr w:type="spellStart"/>
            <w:r>
              <w:t>Its</w:t>
            </w:r>
            <w:proofErr w:type="spellEnd"/>
            <w:r>
              <w:t xml:space="preserve"> not consistent work. It</w:t>
            </w:r>
            <w:r w:rsidR="00592C9B">
              <w:t xml:space="preserve"> wasn’t actually </w:t>
            </w:r>
            <w:proofErr w:type="gramStart"/>
            <w:r w:rsidR="00592C9B">
              <w:t>job</w:t>
            </w:r>
            <w:proofErr w:type="gramEnd"/>
            <w:r w:rsidR="00592C9B">
              <w:t xml:space="preserve"> but it </w:t>
            </w:r>
            <w:r>
              <w:t>was assisting sir whenever their issues after class or on my days off.</w:t>
            </w:r>
          </w:p>
          <w:p w14:paraId="4A3880BC" w14:textId="5A7D7787" w:rsidR="004D3011" w:rsidRPr="004D3011" w:rsidRDefault="00592C9B" w:rsidP="0093660E">
            <w:pPr>
              <w:ind w:left="360"/>
            </w:pPr>
            <w:r>
              <w:t xml:space="preserve"> </w:t>
            </w:r>
          </w:p>
          <w:p w14:paraId="74AF8A67" w14:textId="792FB3FA" w:rsidR="004D3011" w:rsidRDefault="00592C9B" w:rsidP="0093660E">
            <w:r>
              <w:t xml:space="preserve">        </w:t>
            </w:r>
          </w:p>
          <w:p w14:paraId="0D5D9705" w14:textId="71AC7EBC" w:rsidR="00036450" w:rsidRDefault="00273E22" w:rsidP="0093660E">
            <w:pPr>
              <w:pStyle w:val="Heading2"/>
              <w:ind w:left="360"/>
            </w:pPr>
            <w:r>
              <w:t>modules completed</w:t>
            </w:r>
          </w:p>
          <w:p w14:paraId="5E8C0BD5" w14:textId="3D46E799" w:rsidR="00D627B9" w:rsidRDefault="00D627B9" w:rsidP="00D627B9">
            <w:pPr>
              <w:ind w:left="360"/>
            </w:pPr>
            <w:r>
              <w:t xml:space="preserve"> Hardware and Software Fundamentals</w:t>
            </w:r>
          </w:p>
          <w:p w14:paraId="3DAED90C" w14:textId="1AC61CAD" w:rsidR="00D627B9" w:rsidRDefault="00D627B9" w:rsidP="00D627B9">
            <w:pPr>
              <w:ind w:left="360"/>
            </w:pPr>
            <w:r>
              <w:t xml:space="preserve"> Networking Fundamentals</w:t>
            </w:r>
          </w:p>
          <w:p w14:paraId="77C9860F" w14:textId="6FB20065" w:rsidR="00D627B9" w:rsidRDefault="00D627B9" w:rsidP="00D627B9">
            <w:pPr>
              <w:ind w:left="360"/>
            </w:pPr>
            <w:r>
              <w:t xml:space="preserve"> Security Fundamentals</w:t>
            </w:r>
          </w:p>
          <w:p w14:paraId="0928F273" w14:textId="6748D220" w:rsidR="00D627B9" w:rsidRDefault="00D627B9" w:rsidP="00D627B9">
            <w:pPr>
              <w:ind w:left="360"/>
            </w:pPr>
            <w:r>
              <w:t>Server Fundamentals</w:t>
            </w:r>
          </w:p>
          <w:p w14:paraId="02E9E924" w14:textId="04754439" w:rsidR="00D627B9" w:rsidRDefault="00D627B9" w:rsidP="00D627B9">
            <w:pPr>
              <w:ind w:left="360"/>
            </w:pPr>
            <w:r>
              <w:t xml:space="preserve"> Operating Systems</w:t>
            </w:r>
          </w:p>
          <w:p w14:paraId="62A1C8DE" w14:textId="59754F6F" w:rsidR="00D627B9" w:rsidRDefault="00D627B9" w:rsidP="00D627B9">
            <w:pPr>
              <w:ind w:left="360"/>
            </w:pPr>
            <w:r>
              <w:t xml:space="preserve"> Server Management</w:t>
            </w:r>
          </w:p>
          <w:p w14:paraId="73A3CEBB" w14:textId="1BF9CE8A" w:rsidR="00D627B9" w:rsidRDefault="00D627B9" w:rsidP="00D627B9">
            <w:pPr>
              <w:ind w:left="360"/>
            </w:pPr>
            <w:r>
              <w:t xml:space="preserve"> Technical Support</w:t>
            </w:r>
          </w:p>
          <w:p w14:paraId="6E3EC3DB" w14:textId="67C91B67" w:rsidR="00D627B9" w:rsidRDefault="00592C9B" w:rsidP="00D627B9">
            <w:pPr>
              <w:ind w:left="360"/>
            </w:pPr>
            <w:r>
              <w:t xml:space="preserve"> </w:t>
            </w:r>
            <w:r w:rsidR="00D627B9">
              <w:t>Business Skills</w:t>
            </w:r>
          </w:p>
          <w:p w14:paraId="78ECA65C" w14:textId="7D82B3F2" w:rsidR="00D627B9" w:rsidRDefault="00592C9B" w:rsidP="00592C9B">
            <w:r>
              <w:t xml:space="preserve">        </w:t>
            </w:r>
            <w:r w:rsidR="00D627B9">
              <w:t xml:space="preserve"> Graphics and Media</w:t>
            </w:r>
          </w:p>
          <w:p w14:paraId="29B716BA" w14:textId="636BECF2" w:rsidR="00D627B9" w:rsidRDefault="00D627B9" w:rsidP="00D627B9">
            <w:pPr>
              <w:ind w:left="360"/>
            </w:pPr>
            <w:r>
              <w:t xml:space="preserve"> Project Management</w:t>
            </w:r>
          </w:p>
          <w:p w14:paraId="6FEFA86C" w14:textId="400A3A50" w:rsidR="00D627B9" w:rsidRDefault="00D627B9" w:rsidP="00D627B9">
            <w:pPr>
              <w:ind w:left="360"/>
            </w:pPr>
            <w:r>
              <w:t>CISCO CCNA</w:t>
            </w:r>
          </w:p>
          <w:p w14:paraId="581D22AE" w14:textId="45E8B777" w:rsidR="00D627B9" w:rsidRDefault="00D627B9" w:rsidP="00D627B9">
            <w:pPr>
              <w:ind w:left="360"/>
            </w:pPr>
            <w:r>
              <w:t>Programming Fundamentals</w:t>
            </w:r>
          </w:p>
          <w:p w14:paraId="70C85954" w14:textId="4D2ED273" w:rsidR="00D627B9" w:rsidRDefault="00D627B9" w:rsidP="00D627B9">
            <w:pPr>
              <w:ind w:left="360"/>
            </w:pPr>
            <w:r>
              <w:t>Database Development</w:t>
            </w:r>
          </w:p>
          <w:p w14:paraId="5117EFD7" w14:textId="0BE65CF2" w:rsidR="00D627B9" w:rsidRDefault="00D627B9" w:rsidP="00D627B9">
            <w:pPr>
              <w:ind w:left="360"/>
            </w:pPr>
            <w:r>
              <w:t>Application Development</w:t>
            </w:r>
          </w:p>
          <w:p w14:paraId="622E5F33" w14:textId="1666A521" w:rsidR="00110C6F" w:rsidRDefault="00D627B9" w:rsidP="00D627B9">
            <w:pPr>
              <w:ind w:left="360"/>
            </w:pPr>
            <w:r>
              <w:t>Web development</w:t>
            </w:r>
          </w:p>
          <w:p w14:paraId="41375DCB" w14:textId="77777777" w:rsidR="00110C6F" w:rsidRPr="00110C6F" w:rsidRDefault="00110C6F" w:rsidP="0093660E">
            <w:pPr>
              <w:pStyle w:val="Heading2"/>
              <w:rPr>
                <w:u w:color="00B0F0"/>
              </w:rPr>
            </w:pPr>
            <w:r w:rsidRPr="00110C6F">
              <w:rPr>
                <w:u w:color="00B0F0"/>
              </w:rPr>
              <w:t>OTHER SKILLS</w:t>
            </w:r>
          </w:p>
          <w:p w14:paraId="041601ED" w14:textId="3D43E7A9" w:rsidR="00110C6F" w:rsidRDefault="00273E22" w:rsidP="0093660E">
            <w:pPr>
              <w:ind w:left="360"/>
            </w:pPr>
            <w:r>
              <w:t>Fast-Learner</w:t>
            </w:r>
          </w:p>
          <w:p w14:paraId="28F43A38" w14:textId="6D970458" w:rsidR="00273E22" w:rsidRDefault="00110C6F" w:rsidP="0093660E">
            <w:pPr>
              <w:ind w:left="360"/>
            </w:pPr>
            <w:r>
              <w:t>Time Management</w:t>
            </w:r>
          </w:p>
          <w:p w14:paraId="5B549805" w14:textId="14CD7452" w:rsidR="00110C6F" w:rsidRDefault="00273E22" w:rsidP="0093660E">
            <w:pPr>
              <w:ind w:left="360"/>
            </w:pPr>
            <w:r>
              <w:t>Problem Solving</w:t>
            </w:r>
          </w:p>
          <w:p w14:paraId="5758D720" w14:textId="77777777" w:rsidR="00110C6F" w:rsidRDefault="00110C6F" w:rsidP="0093660E">
            <w:pPr>
              <w:ind w:left="360"/>
            </w:pPr>
            <w:r>
              <w:t>Active Listening</w:t>
            </w:r>
          </w:p>
          <w:p w14:paraId="553F24BC" w14:textId="77777777" w:rsidR="00273E22" w:rsidRDefault="00110C6F" w:rsidP="0093660E">
            <w:pPr>
              <w:ind w:left="360"/>
            </w:pPr>
            <w:r>
              <w:t>Creative Thinking</w:t>
            </w:r>
          </w:p>
          <w:p w14:paraId="3F34652B" w14:textId="558E8599" w:rsidR="00273E22" w:rsidRDefault="00273E22" w:rsidP="0093660E">
            <w:pPr>
              <w:ind w:left="360"/>
            </w:pPr>
            <w:r>
              <w:t>Leadership</w:t>
            </w:r>
          </w:p>
          <w:p w14:paraId="0CEF72B0" w14:textId="5819F1F8" w:rsidR="00110C6F" w:rsidRDefault="00273E22" w:rsidP="0093660E">
            <w:pPr>
              <w:ind w:left="360"/>
            </w:pPr>
            <w:r>
              <w:t>Teamwork</w:t>
            </w:r>
          </w:p>
          <w:p w14:paraId="590F7ACA" w14:textId="77777777" w:rsidR="00110C6F" w:rsidRDefault="00110C6F" w:rsidP="0093660E">
            <w:pPr>
              <w:ind w:left="360"/>
            </w:pPr>
            <w:r>
              <w:t>Multitasking</w:t>
            </w:r>
          </w:p>
          <w:p w14:paraId="41E681B5" w14:textId="77777777" w:rsidR="00110C6F" w:rsidRDefault="00110C6F" w:rsidP="0093660E">
            <w:pPr>
              <w:ind w:left="360"/>
            </w:pPr>
            <w:r>
              <w:t>Adaptability</w:t>
            </w:r>
          </w:p>
          <w:p w14:paraId="711B1AC7" w14:textId="77777777" w:rsidR="00273E22" w:rsidRDefault="00273E22" w:rsidP="0093660E">
            <w:pPr>
              <w:ind w:left="360"/>
            </w:pPr>
            <w:r>
              <w:t>Communication</w:t>
            </w:r>
          </w:p>
          <w:p w14:paraId="430ACCED" w14:textId="5029002B" w:rsidR="00110C6F" w:rsidRDefault="00273E22" w:rsidP="0093660E">
            <w:pPr>
              <w:ind w:left="360"/>
            </w:pPr>
            <w:r>
              <w:t>High Work Ethic</w:t>
            </w:r>
          </w:p>
          <w:p w14:paraId="10648794" w14:textId="77777777" w:rsidR="00110C6F" w:rsidRDefault="00110C6F" w:rsidP="0093660E">
            <w:pPr>
              <w:ind w:left="360"/>
            </w:pPr>
            <w:r>
              <w:t>Team Player</w:t>
            </w:r>
          </w:p>
          <w:p w14:paraId="6519AF0A" w14:textId="77777777" w:rsidR="00273E22" w:rsidRDefault="00273E22" w:rsidP="0093660E">
            <w:pPr>
              <w:ind w:left="360"/>
            </w:pPr>
          </w:p>
          <w:p w14:paraId="76910CA7" w14:textId="57A8327F" w:rsidR="00273E22" w:rsidRDefault="00EC55A9" w:rsidP="0093660E">
            <w:pPr>
              <w:pStyle w:val="Heading2"/>
            </w:pPr>
            <w:r>
              <w:t>skills</w:t>
            </w:r>
          </w:p>
          <w:p w14:paraId="157797ED" w14:textId="77777777" w:rsidR="00EC55A9" w:rsidRDefault="00EC55A9" w:rsidP="0093660E">
            <w:r>
              <w:t>Business Skills</w:t>
            </w:r>
          </w:p>
          <w:p w14:paraId="280C2887" w14:textId="6AA60BE6" w:rsidR="00EC55A9" w:rsidRDefault="00EC55A9" w:rsidP="0093660E">
            <w:r>
              <w:t>Cisco CCNA</w:t>
            </w:r>
          </w:p>
          <w:p w14:paraId="757B9D2E" w14:textId="77777777" w:rsidR="00EC55A9" w:rsidRDefault="00EC55A9" w:rsidP="0093660E">
            <w:r>
              <w:t>Customer Service</w:t>
            </w:r>
          </w:p>
          <w:p w14:paraId="2249DB42" w14:textId="77777777" w:rsidR="00EC55A9" w:rsidRDefault="00EC55A9" w:rsidP="0093660E">
            <w:r>
              <w:t>Cyber security</w:t>
            </w:r>
          </w:p>
          <w:p w14:paraId="066D3C09" w14:textId="77777777" w:rsidR="00EC55A9" w:rsidRDefault="00EC55A9" w:rsidP="0093660E">
            <w:r>
              <w:t>Database Development</w:t>
            </w:r>
          </w:p>
          <w:p w14:paraId="27A4DC92" w14:textId="77777777" w:rsidR="00EC55A9" w:rsidRDefault="00EC55A9" w:rsidP="0093660E">
            <w:r>
              <w:t>Desktop Administration</w:t>
            </w:r>
          </w:p>
          <w:p w14:paraId="7AAE8276" w14:textId="77777777" w:rsidR="00EC55A9" w:rsidRDefault="00EC55A9" w:rsidP="0093660E">
            <w:r>
              <w:t>Desktop Management</w:t>
            </w:r>
          </w:p>
          <w:p w14:paraId="13CFD644" w14:textId="77777777" w:rsidR="00EC55A9" w:rsidRDefault="00EC55A9" w:rsidP="0093660E">
            <w:r>
              <w:t>Hardware Support</w:t>
            </w:r>
          </w:p>
          <w:p w14:paraId="275BA9AC" w14:textId="77777777" w:rsidR="00EC55A9" w:rsidRDefault="00EC55A9" w:rsidP="0093660E">
            <w:r>
              <w:t>Hyper-V</w:t>
            </w:r>
          </w:p>
          <w:p w14:paraId="02890374" w14:textId="77777777" w:rsidR="00EC55A9" w:rsidRDefault="00EC55A9" w:rsidP="0093660E">
            <w:r>
              <w:t>Microsoft 365</w:t>
            </w:r>
          </w:p>
          <w:p w14:paraId="5D56360E" w14:textId="77777777" w:rsidR="00EC55A9" w:rsidRDefault="00EC55A9" w:rsidP="0093660E">
            <w:r>
              <w:t>Microsoft Azure</w:t>
            </w:r>
          </w:p>
          <w:p w14:paraId="4F64AAC7" w14:textId="77777777" w:rsidR="00EC55A9" w:rsidRDefault="00EC55A9" w:rsidP="0093660E">
            <w:r>
              <w:t>Microsoft Office</w:t>
            </w:r>
          </w:p>
          <w:p w14:paraId="63F87027" w14:textId="77777777" w:rsidR="00EC55A9" w:rsidRDefault="00EC55A9" w:rsidP="0093660E">
            <w:r>
              <w:lastRenderedPageBreak/>
              <w:t>Microsoft Windows</w:t>
            </w:r>
          </w:p>
          <w:p w14:paraId="4CF37C88" w14:textId="77777777" w:rsidR="00EC55A9" w:rsidRDefault="00EC55A9" w:rsidP="0093660E">
            <w:r>
              <w:t>Network Support</w:t>
            </w:r>
          </w:p>
          <w:p w14:paraId="33FD4A9E" w14:textId="77777777" w:rsidR="00EC55A9" w:rsidRDefault="00EC55A9" w:rsidP="0093660E">
            <w:r>
              <w:t>Operating Systems</w:t>
            </w:r>
          </w:p>
          <w:p w14:paraId="172467BE" w14:textId="77777777" w:rsidR="00EC55A9" w:rsidRDefault="00EC55A9" w:rsidP="0093660E">
            <w:r>
              <w:t>Programming: HTML5, CSS3, JavaScript, SQL and C#</w:t>
            </w:r>
          </w:p>
          <w:p w14:paraId="6AAC9D6B" w14:textId="77777777" w:rsidR="00EC55A9" w:rsidRDefault="00EC55A9" w:rsidP="0093660E">
            <w:r>
              <w:t>Project Management</w:t>
            </w:r>
          </w:p>
          <w:p w14:paraId="7B1FF0F4" w14:textId="77777777" w:rsidR="00EC55A9" w:rsidRDefault="00EC55A9" w:rsidP="0093660E">
            <w:r>
              <w:t>Server Management</w:t>
            </w:r>
          </w:p>
          <w:p w14:paraId="136BADBD" w14:textId="77777777" w:rsidR="00EC55A9" w:rsidRDefault="00EC55A9" w:rsidP="0093660E">
            <w:r>
              <w:t>Software Support</w:t>
            </w:r>
          </w:p>
          <w:p w14:paraId="24F4F11F" w14:textId="77777777" w:rsidR="00EC55A9" w:rsidRDefault="00EC55A9" w:rsidP="0093660E">
            <w:r>
              <w:t>Systems Administration</w:t>
            </w:r>
          </w:p>
          <w:p w14:paraId="63D2F459" w14:textId="77777777" w:rsidR="00EC55A9" w:rsidRDefault="00EC55A9" w:rsidP="0093660E">
            <w:r>
              <w:t>Systems Support</w:t>
            </w:r>
          </w:p>
          <w:p w14:paraId="2EF4DC1D" w14:textId="77777777" w:rsidR="00EC55A9" w:rsidRDefault="00EC55A9" w:rsidP="0093660E">
            <w:r>
              <w:t>Technical Support</w:t>
            </w:r>
          </w:p>
          <w:p w14:paraId="02AD1FF4" w14:textId="77777777" w:rsidR="00EC55A9" w:rsidRDefault="00EC55A9" w:rsidP="0093660E">
            <w:r>
              <w:t>Telephone Skills</w:t>
            </w:r>
          </w:p>
          <w:p w14:paraId="46AF77D5" w14:textId="77777777" w:rsidR="00EC55A9" w:rsidRDefault="00EC55A9" w:rsidP="0093660E">
            <w:r>
              <w:t>Troubleshooting</w:t>
            </w:r>
          </w:p>
          <w:p w14:paraId="5494F5F4" w14:textId="77777777" w:rsidR="00EC55A9" w:rsidRDefault="00EC55A9" w:rsidP="0093660E">
            <w:r>
              <w:t>Web Development</w:t>
            </w:r>
          </w:p>
          <w:p w14:paraId="647A0230" w14:textId="77777777" w:rsidR="00EC55A9" w:rsidRDefault="00EC55A9" w:rsidP="0093660E"/>
          <w:p w14:paraId="21299951" w14:textId="49963FEF" w:rsidR="00EC55A9" w:rsidRDefault="00EC55A9" w:rsidP="0093660E">
            <w:pPr>
              <w:pStyle w:val="Heading2"/>
            </w:pPr>
            <w:r>
              <w:t>Tertiary</w:t>
            </w:r>
          </w:p>
          <w:p w14:paraId="622FC56E" w14:textId="63A52CB0" w:rsidR="00EC55A9" w:rsidRPr="0093660E" w:rsidRDefault="00EC55A9" w:rsidP="0093660E">
            <w:pPr>
              <w:pStyle w:val="yolanda"/>
              <w:rPr>
                <w:color w:val="548AB7" w:themeColor="accent1" w:themeShade="BF"/>
              </w:rPr>
            </w:pPr>
            <w:proofErr w:type="spellStart"/>
            <w:r w:rsidRPr="0093660E">
              <w:rPr>
                <w:color w:val="548AB7" w:themeColor="accent1" w:themeShade="BF"/>
              </w:rPr>
              <w:t>IStudent</w:t>
            </w:r>
            <w:proofErr w:type="spellEnd"/>
            <w:r w:rsidRPr="0093660E">
              <w:rPr>
                <w:color w:val="548AB7" w:themeColor="accent1" w:themeShade="BF"/>
              </w:rPr>
              <w:t xml:space="preserve"> Academy </w:t>
            </w:r>
            <w:r w:rsidR="00D627B9">
              <w:rPr>
                <w:color w:val="548AB7" w:themeColor="accent1" w:themeShade="BF"/>
              </w:rPr>
              <w:t>DBN</w:t>
            </w:r>
            <w:r w:rsidRPr="0093660E">
              <w:rPr>
                <w:color w:val="548AB7" w:themeColor="accent1" w:themeShade="BF"/>
              </w:rPr>
              <w:t xml:space="preserve"> (2022-2023)</w:t>
            </w:r>
          </w:p>
          <w:p w14:paraId="1DF3E6B2" w14:textId="77777777" w:rsidR="00EC55A9" w:rsidRPr="0093660E" w:rsidRDefault="00EC55A9" w:rsidP="0093660E">
            <w:pPr>
              <w:pStyle w:val="yolanda"/>
              <w:rPr>
                <w:color w:val="548AB7" w:themeColor="accent1" w:themeShade="BF"/>
              </w:rPr>
            </w:pPr>
            <w:r w:rsidRPr="0093660E">
              <w:rPr>
                <w:rStyle w:val="yolandaChar"/>
                <w:color w:val="548AB7" w:themeColor="accent1" w:themeShade="BF"/>
              </w:rPr>
              <w:t>IT Engineering Diploma (Systems Support &amp; Systems Development</w:t>
            </w:r>
            <w:r w:rsidRPr="0093660E">
              <w:rPr>
                <w:color w:val="548AB7" w:themeColor="accent1" w:themeShade="BF"/>
              </w:rPr>
              <w:t>)</w:t>
            </w:r>
          </w:p>
          <w:p w14:paraId="661D70FA" w14:textId="04D44711" w:rsidR="00CB513D" w:rsidRPr="00D627B9" w:rsidRDefault="00D627B9" w:rsidP="0023166D">
            <w:pPr>
              <w:pStyle w:val="yolanda"/>
              <w:rPr>
                <w:color w:val="548AB7" w:themeColor="accent1" w:themeShade="BF"/>
              </w:rPr>
            </w:pPr>
            <w:r w:rsidRPr="00D627B9">
              <w:rPr>
                <w:color w:val="548AB7" w:themeColor="accent1" w:themeShade="BF"/>
              </w:rPr>
              <w:t>Status: Passed/Competent</w:t>
            </w:r>
          </w:p>
          <w:p w14:paraId="5A774932" w14:textId="05EB2DE7" w:rsidR="007943BA" w:rsidRPr="004A2E2C" w:rsidRDefault="007943BA" w:rsidP="004A2E2C">
            <w:pPr>
              <w:rPr>
                <w:b/>
                <w:bCs/>
                <w:u w:val="single"/>
              </w:rPr>
            </w:pPr>
            <w:bookmarkStart w:id="0" w:name="_Hlk154505919"/>
            <w:r w:rsidRPr="004A2E2C">
              <w:rPr>
                <w:color w:val="548AB7" w:themeColor="accent1" w:themeShade="BF"/>
              </w:rPr>
              <w:t xml:space="preserve"> </w:t>
            </w:r>
            <w:bookmarkEnd w:id="0"/>
          </w:p>
        </w:tc>
      </w:tr>
    </w:tbl>
    <w:p w14:paraId="3B05DE00" w14:textId="7699561C" w:rsidR="00483932" w:rsidRDefault="00483932" w:rsidP="004A2E2C">
      <w:pPr>
        <w:pStyle w:val="Heading3"/>
      </w:pPr>
    </w:p>
    <w:p w14:paraId="709625A6" w14:textId="77777777" w:rsidR="00483932" w:rsidRDefault="00483932" w:rsidP="00483932">
      <w:pPr>
        <w:tabs>
          <w:tab w:val="left" w:pos="990"/>
        </w:tabs>
      </w:pPr>
    </w:p>
    <w:p w14:paraId="6E209EF5" w14:textId="77777777" w:rsidR="00483932" w:rsidRDefault="00483932" w:rsidP="00483932">
      <w:pPr>
        <w:tabs>
          <w:tab w:val="left" w:pos="990"/>
        </w:tabs>
      </w:pPr>
    </w:p>
    <w:p w14:paraId="61EF4E04" w14:textId="77777777" w:rsidR="00483932" w:rsidRDefault="00483932" w:rsidP="00273E22">
      <w:pPr>
        <w:pStyle w:val="Heading3"/>
      </w:pPr>
      <w:r>
        <w:t xml:space="preserve">Reference </w:t>
      </w:r>
    </w:p>
    <w:p w14:paraId="37A49D0E" w14:textId="77777777" w:rsidR="00483932" w:rsidRDefault="00483932" w:rsidP="00483932">
      <w:pPr>
        <w:tabs>
          <w:tab w:val="left" w:pos="990"/>
        </w:tabs>
      </w:pPr>
      <w:r>
        <w:t>Deon Naidoo:</w:t>
      </w:r>
    </w:p>
    <w:p w14:paraId="4129FC60" w14:textId="77777777" w:rsidR="00483932" w:rsidRDefault="00483932" w:rsidP="00483932">
      <w:pPr>
        <w:tabs>
          <w:tab w:val="left" w:pos="990"/>
        </w:tabs>
      </w:pPr>
      <w:r>
        <w:t></w:t>
      </w:r>
      <w:r>
        <w:tab/>
        <w:t>Lecturer- 0627836883</w:t>
      </w:r>
    </w:p>
    <w:p w14:paraId="702A0F91" w14:textId="02C3C3FF" w:rsidR="00483932" w:rsidRPr="00483932" w:rsidRDefault="00483932" w:rsidP="00483932">
      <w:pPr>
        <w:tabs>
          <w:tab w:val="left" w:pos="990"/>
        </w:tabs>
        <w:rPr>
          <w:color w:val="FF0066"/>
        </w:rPr>
      </w:pPr>
      <w:r>
        <w:t xml:space="preserve">      </w:t>
      </w:r>
      <w:r w:rsidRPr="00483932">
        <w:rPr>
          <w:color w:val="FF0066"/>
        </w:rPr>
        <w:t xml:space="preserve">Email: deon.naidoo@think360.co.za                 </w:t>
      </w:r>
    </w:p>
    <w:p w14:paraId="0B4AF79D" w14:textId="77777777" w:rsidR="004A2E2C" w:rsidRPr="004A2E2C" w:rsidRDefault="004A2E2C" w:rsidP="004A2E2C">
      <w:pPr>
        <w:tabs>
          <w:tab w:val="left" w:pos="990"/>
        </w:tabs>
        <w:rPr>
          <w:b/>
          <w:bCs/>
          <w:u w:val="single"/>
        </w:rPr>
      </w:pPr>
      <w:r w:rsidRPr="004A2E2C">
        <w:rPr>
          <w:b/>
          <w:bCs/>
          <w:u w:val="single"/>
        </w:rPr>
        <w:t xml:space="preserve">Worked as his </w:t>
      </w:r>
    </w:p>
    <w:p w14:paraId="402D58EB" w14:textId="5609FE94" w:rsidR="00483932" w:rsidRDefault="004A2E2C" w:rsidP="004A2E2C">
      <w:pPr>
        <w:tabs>
          <w:tab w:val="left" w:pos="990"/>
        </w:tabs>
      </w:pPr>
      <w:r w:rsidRPr="004A2E2C">
        <w:t>Part time assistance</w:t>
      </w:r>
    </w:p>
    <w:sectPr w:rsidR="00483932"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77873" w14:textId="77777777" w:rsidR="003266EF" w:rsidRDefault="003266EF" w:rsidP="000C45FF">
      <w:r>
        <w:separator/>
      </w:r>
    </w:p>
  </w:endnote>
  <w:endnote w:type="continuationSeparator" w:id="0">
    <w:p w14:paraId="278A7613" w14:textId="77777777" w:rsidR="003266EF" w:rsidRDefault="003266EF"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Nunito">
    <w:altName w:val="Calibri"/>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7EC7B" w14:textId="77777777" w:rsidR="003266EF" w:rsidRDefault="003266EF" w:rsidP="000C45FF">
      <w:r>
        <w:separator/>
      </w:r>
    </w:p>
  </w:footnote>
  <w:footnote w:type="continuationSeparator" w:id="0">
    <w:p w14:paraId="12F234FF" w14:textId="77777777" w:rsidR="003266EF" w:rsidRDefault="003266EF"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55235" w14:textId="77777777" w:rsidR="000C45FF" w:rsidRDefault="000C45FF">
    <w:pPr>
      <w:pStyle w:val="Header"/>
    </w:pPr>
    <w:r>
      <w:rPr>
        <w:noProof/>
      </w:rPr>
      <w:drawing>
        <wp:anchor distT="0" distB="0" distL="114300" distR="114300" simplePos="0" relativeHeight="251658240" behindDoc="1" locked="0" layoutInCell="1" allowOverlap="1" wp14:anchorId="633110B6" wp14:editId="6C5B1395">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80EB3"/>
    <w:multiLevelType w:val="hybridMultilevel"/>
    <w:tmpl w:val="6876E700"/>
    <w:lvl w:ilvl="0" w:tplc="04090001">
      <w:start w:val="1"/>
      <w:numFmt w:val="bullet"/>
      <w:lvlText w:val=""/>
      <w:lvlJc w:val="left"/>
      <w:pPr>
        <w:ind w:left="720" w:hanging="360"/>
      </w:pPr>
      <w:rPr>
        <w:rFonts w:ascii="Symbol" w:hAnsi="Symbol" w:hint="default"/>
      </w:rPr>
    </w:lvl>
    <w:lvl w:ilvl="1" w:tplc="789EB144">
      <w:start w:val="71"/>
      <w:numFmt w:val="bullet"/>
      <w:lvlText w:val="•"/>
      <w:lvlJc w:val="left"/>
      <w:pPr>
        <w:ind w:left="1800" w:hanging="720"/>
      </w:pPr>
      <w:rPr>
        <w:rFonts w:ascii="Century Gothic" w:eastAsiaTheme="minorEastAsia" w:hAnsi="Century Gothic"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F53F1"/>
    <w:multiLevelType w:val="hybridMultilevel"/>
    <w:tmpl w:val="079EB75E"/>
    <w:lvl w:ilvl="0" w:tplc="F90CEB5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5C83DA0"/>
    <w:multiLevelType w:val="hybridMultilevel"/>
    <w:tmpl w:val="DA5EFAD0"/>
    <w:lvl w:ilvl="0" w:tplc="F90CEB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A02980"/>
    <w:multiLevelType w:val="hybridMultilevel"/>
    <w:tmpl w:val="9D44C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5788857">
    <w:abstractNumId w:val="0"/>
  </w:num>
  <w:num w:numId="2" w16cid:durableId="1469325055">
    <w:abstractNumId w:val="2"/>
  </w:num>
  <w:num w:numId="3" w16cid:durableId="1712608062">
    <w:abstractNumId w:val="1"/>
  </w:num>
  <w:num w:numId="4" w16cid:durableId="7118031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01E"/>
    <w:rsid w:val="0003591B"/>
    <w:rsid w:val="00036450"/>
    <w:rsid w:val="00094499"/>
    <w:rsid w:val="000C45FF"/>
    <w:rsid w:val="000E3FD1"/>
    <w:rsid w:val="00110C6F"/>
    <w:rsid w:val="00112054"/>
    <w:rsid w:val="001317D8"/>
    <w:rsid w:val="001525E1"/>
    <w:rsid w:val="00180329"/>
    <w:rsid w:val="0019001F"/>
    <w:rsid w:val="001A74A5"/>
    <w:rsid w:val="001B2ABD"/>
    <w:rsid w:val="001E0391"/>
    <w:rsid w:val="001E1759"/>
    <w:rsid w:val="001F1ECC"/>
    <w:rsid w:val="0023166D"/>
    <w:rsid w:val="002400EB"/>
    <w:rsid w:val="00242F34"/>
    <w:rsid w:val="00256CF7"/>
    <w:rsid w:val="002648A9"/>
    <w:rsid w:val="00273E22"/>
    <w:rsid w:val="00281FD5"/>
    <w:rsid w:val="0030481B"/>
    <w:rsid w:val="003156FC"/>
    <w:rsid w:val="003254B5"/>
    <w:rsid w:val="003266EF"/>
    <w:rsid w:val="0037121F"/>
    <w:rsid w:val="003910D8"/>
    <w:rsid w:val="003A6B7D"/>
    <w:rsid w:val="003B06CA"/>
    <w:rsid w:val="003F6E71"/>
    <w:rsid w:val="004071FC"/>
    <w:rsid w:val="00445947"/>
    <w:rsid w:val="004813B3"/>
    <w:rsid w:val="00483932"/>
    <w:rsid w:val="00496591"/>
    <w:rsid w:val="004A2E2C"/>
    <w:rsid w:val="004C63E4"/>
    <w:rsid w:val="004D3011"/>
    <w:rsid w:val="005262AC"/>
    <w:rsid w:val="00592C9B"/>
    <w:rsid w:val="005E39D5"/>
    <w:rsid w:val="00600670"/>
    <w:rsid w:val="0062123A"/>
    <w:rsid w:val="00646E75"/>
    <w:rsid w:val="006771D0"/>
    <w:rsid w:val="00715FCB"/>
    <w:rsid w:val="00743101"/>
    <w:rsid w:val="00764C9F"/>
    <w:rsid w:val="007775E1"/>
    <w:rsid w:val="007867A0"/>
    <w:rsid w:val="007927F5"/>
    <w:rsid w:val="007943BA"/>
    <w:rsid w:val="00802CA0"/>
    <w:rsid w:val="009260CD"/>
    <w:rsid w:val="0093660E"/>
    <w:rsid w:val="009407E0"/>
    <w:rsid w:val="00940A66"/>
    <w:rsid w:val="00952C25"/>
    <w:rsid w:val="00A2118D"/>
    <w:rsid w:val="00A65E79"/>
    <w:rsid w:val="00AD0A50"/>
    <w:rsid w:val="00AD76E2"/>
    <w:rsid w:val="00AD787E"/>
    <w:rsid w:val="00B20152"/>
    <w:rsid w:val="00B359E4"/>
    <w:rsid w:val="00B57D98"/>
    <w:rsid w:val="00B70850"/>
    <w:rsid w:val="00C066B6"/>
    <w:rsid w:val="00C37BA1"/>
    <w:rsid w:val="00C4674C"/>
    <w:rsid w:val="00C506CF"/>
    <w:rsid w:val="00C72BED"/>
    <w:rsid w:val="00C9578B"/>
    <w:rsid w:val="00CB0055"/>
    <w:rsid w:val="00CB513D"/>
    <w:rsid w:val="00CE001E"/>
    <w:rsid w:val="00D2522B"/>
    <w:rsid w:val="00D422DE"/>
    <w:rsid w:val="00D5459D"/>
    <w:rsid w:val="00D627B9"/>
    <w:rsid w:val="00DA1F4D"/>
    <w:rsid w:val="00DD172A"/>
    <w:rsid w:val="00E25A26"/>
    <w:rsid w:val="00E4381A"/>
    <w:rsid w:val="00E55D74"/>
    <w:rsid w:val="00EC55A9"/>
    <w:rsid w:val="00F55687"/>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8F42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CE001E"/>
    <w:pPr>
      <w:ind w:left="720"/>
      <w:contextualSpacing/>
    </w:pPr>
  </w:style>
  <w:style w:type="paragraph" w:customStyle="1" w:styleId="yolanda">
    <w:name w:val="yolanda"/>
    <w:basedOn w:val="NoSpacing"/>
    <w:link w:val="yolandaChar"/>
    <w:qFormat/>
    <w:rsid w:val="00CB513D"/>
    <w:rPr>
      <w:rFonts w:ascii="Arial Rounded MT Bold" w:hAnsi="Arial Rounded MT Bold"/>
      <w:color w:val="FF0066"/>
      <w:sz w:val="20"/>
    </w:rPr>
  </w:style>
  <w:style w:type="paragraph" w:styleId="NoSpacing">
    <w:name w:val="No Spacing"/>
    <w:link w:val="NoSpacingChar"/>
    <w:uiPriority w:val="1"/>
    <w:qFormat/>
    <w:rsid w:val="00CB513D"/>
    <w:rPr>
      <w:sz w:val="18"/>
      <w:szCs w:val="22"/>
    </w:rPr>
  </w:style>
  <w:style w:type="character" w:customStyle="1" w:styleId="NoSpacingChar">
    <w:name w:val="No Spacing Char"/>
    <w:basedOn w:val="DefaultParagraphFont"/>
    <w:link w:val="NoSpacing"/>
    <w:uiPriority w:val="1"/>
    <w:rsid w:val="00CB513D"/>
    <w:rPr>
      <w:sz w:val="18"/>
      <w:szCs w:val="22"/>
    </w:rPr>
  </w:style>
  <w:style w:type="character" w:customStyle="1" w:styleId="yolandaChar">
    <w:name w:val="yolanda Char"/>
    <w:basedOn w:val="NoSpacingChar"/>
    <w:link w:val="yolanda"/>
    <w:rsid w:val="00CB513D"/>
    <w:rPr>
      <w:rFonts w:ascii="Arial Rounded MT Bold" w:hAnsi="Arial Rounded MT Bold"/>
      <w:color w:val="FF0066"/>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yolandaposwa30@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landa\AppData\Local\Microsoft\Office\16.0\DTS\en-US%7b1E2CFEF0-4B53-466A-AAF1-43984ADBCED4%7d\%7b173BF043-CE24-4B5B-A39A-137C02DE2E47%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6860CBB01544669D8731DF530FF502"/>
        <w:category>
          <w:name w:val="General"/>
          <w:gallery w:val="placeholder"/>
        </w:category>
        <w:types>
          <w:type w:val="bbPlcHdr"/>
        </w:types>
        <w:behaviors>
          <w:behavior w:val="content"/>
        </w:behaviors>
        <w:guid w:val="{70A9ED17-5AF0-4CA9-AEBC-FAF957ADF463}"/>
      </w:docPartPr>
      <w:docPartBody>
        <w:p w:rsidR="00B20FCE" w:rsidRDefault="00B20FCE">
          <w:pPr>
            <w:pStyle w:val="F06860CBB01544669D8731DF530FF502"/>
          </w:pPr>
          <w:r w:rsidRPr="00D5459D">
            <w:t>Profile</w:t>
          </w:r>
        </w:p>
      </w:docPartBody>
    </w:docPart>
    <w:docPart>
      <w:docPartPr>
        <w:name w:val="78A63506265F46BD8C91B5A56848B26C"/>
        <w:category>
          <w:name w:val="General"/>
          <w:gallery w:val="placeholder"/>
        </w:category>
        <w:types>
          <w:type w:val="bbPlcHdr"/>
        </w:types>
        <w:behaviors>
          <w:behavior w:val="content"/>
        </w:behaviors>
        <w:guid w:val="{17F5A8EF-1DFF-4329-840D-FA19F0B57483}"/>
      </w:docPartPr>
      <w:docPartBody>
        <w:p w:rsidR="00B20FCE" w:rsidRDefault="00B20FCE">
          <w:pPr>
            <w:pStyle w:val="78A63506265F46BD8C91B5A56848B26C"/>
          </w:pPr>
          <w:r w:rsidRPr="00CB0055">
            <w:t>Contact</w:t>
          </w:r>
        </w:p>
      </w:docPartBody>
    </w:docPart>
    <w:docPart>
      <w:docPartPr>
        <w:name w:val="E6A81A14350A420680E2A9AB3D4A2167"/>
        <w:category>
          <w:name w:val="General"/>
          <w:gallery w:val="placeholder"/>
        </w:category>
        <w:types>
          <w:type w:val="bbPlcHdr"/>
        </w:types>
        <w:behaviors>
          <w:behavior w:val="content"/>
        </w:behaviors>
        <w:guid w:val="{256F424D-49A2-4587-9496-807423EDAD6F}"/>
      </w:docPartPr>
      <w:docPartBody>
        <w:p w:rsidR="00B20FCE" w:rsidRDefault="00B20FCE">
          <w:pPr>
            <w:pStyle w:val="E6A81A14350A420680E2A9AB3D4A2167"/>
          </w:pPr>
          <w:r w:rsidRPr="004D3011">
            <w:t>PHONE:</w:t>
          </w:r>
        </w:p>
      </w:docPartBody>
    </w:docPart>
    <w:docPart>
      <w:docPartPr>
        <w:name w:val="72A7EB464FB04B24AAE6E4EAC708CBBB"/>
        <w:category>
          <w:name w:val="General"/>
          <w:gallery w:val="placeholder"/>
        </w:category>
        <w:types>
          <w:type w:val="bbPlcHdr"/>
        </w:types>
        <w:behaviors>
          <w:behavior w:val="content"/>
        </w:behaviors>
        <w:guid w:val="{4DB818B9-7EC6-4AB5-BF4F-E94DC6686B05}"/>
      </w:docPartPr>
      <w:docPartBody>
        <w:p w:rsidR="00B20FCE" w:rsidRDefault="00B20FCE">
          <w:pPr>
            <w:pStyle w:val="72A7EB464FB04B24AAE6E4EAC708CBBB"/>
          </w:pPr>
          <w:r w:rsidRPr="004D3011">
            <w:t>EMAIL:</w:t>
          </w:r>
        </w:p>
      </w:docPartBody>
    </w:docPart>
    <w:docPart>
      <w:docPartPr>
        <w:name w:val="8F15E468F5F248C88A6488A3B9748F7B"/>
        <w:category>
          <w:name w:val="General"/>
          <w:gallery w:val="placeholder"/>
        </w:category>
        <w:types>
          <w:type w:val="bbPlcHdr"/>
        </w:types>
        <w:behaviors>
          <w:behavior w:val="content"/>
        </w:behaviors>
        <w:guid w:val="{FBB7CE1B-F881-47E0-B63A-400A293507F9}"/>
      </w:docPartPr>
      <w:docPartBody>
        <w:p w:rsidR="00B20FCE" w:rsidRDefault="00B20FCE">
          <w:pPr>
            <w:pStyle w:val="8F15E468F5F248C88A6488A3B9748F7B"/>
          </w:pPr>
          <w:r w:rsidRPr="00036450">
            <w:t>EDUCATION</w:t>
          </w:r>
        </w:p>
      </w:docPartBody>
    </w:docPart>
    <w:docPart>
      <w:docPartPr>
        <w:name w:val="4B1DD1E20BF4429897FAA9FC1A1C88EA"/>
        <w:category>
          <w:name w:val="General"/>
          <w:gallery w:val="placeholder"/>
        </w:category>
        <w:types>
          <w:type w:val="bbPlcHdr"/>
        </w:types>
        <w:behaviors>
          <w:behavior w:val="content"/>
        </w:behaviors>
        <w:guid w:val="{BB647C4D-BA36-43AC-A817-E6BED30705E6}"/>
      </w:docPartPr>
      <w:docPartBody>
        <w:p w:rsidR="00B20FCE" w:rsidRDefault="00B20FCE">
          <w:pPr>
            <w:pStyle w:val="4B1DD1E20BF4429897FAA9FC1A1C88EA"/>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Nunito">
    <w:altName w:val="Calibri"/>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9E6"/>
    <w:rsid w:val="006C7A5D"/>
    <w:rsid w:val="009409D6"/>
    <w:rsid w:val="009B59E6"/>
    <w:rsid w:val="00B20FCE"/>
    <w:rsid w:val="00E00ED6"/>
    <w:rsid w:val="00E01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6860CBB01544669D8731DF530FF502">
    <w:name w:val="F06860CBB01544669D8731DF530FF502"/>
  </w:style>
  <w:style w:type="paragraph" w:customStyle="1" w:styleId="78A63506265F46BD8C91B5A56848B26C">
    <w:name w:val="78A63506265F46BD8C91B5A56848B26C"/>
  </w:style>
  <w:style w:type="paragraph" w:customStyle="1" w:styleId="E6A81A14350A420680E2A9AB3D4A2167">
    <w:name w:val="E6A81A14350A420680E2A9AB3D4A2167"/>
  </w:style>
  <w:style w:type="paragraph" w:customStyle="1" w:styleId="72A7EB464FB04B24AAE6E4EAC708CBBB">
    <w:name w:val="72A7EB464FB04B24AAE6E4EAC708CBBB"/>
  </w:style>
  <w:style w:type="character" w:styleId="Hyperlink">
    <w:name w:val="Hyperlink"/>
    <w:basedOn w:val="DefaultParagraphFont"/>
    <w:uiPriority w:val="99"/>
    <w:unhideWhenUsed/>
    <w:rPr>
      <w:color w:val="C45911" w:themeColor="accent2" w:themeShade="BF"/>
      <w:u w:val="single"/>
    </w:rPr>
  </w:style>
  <w:style w:type="paragraph" w:customStyle="1" w:styleId="8F15E468F5F248C88A6488A3B9748F7B">
    <w:name w:val="8F15E468F5F248C88A6488A3B9748F7B"/>
  </w:style>
  <w:style w:type="paragraph" w:customStyle="1" w:styleId="4B1DD1E20BF4429897FAA9FC1A1C88EA">
    <w:name w:val="4B1DD1E20BF4429897FAA9FC1A1C88EA"/>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BA963-FC02-4C4F-AEB2-811256A1D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{173BF043-CE24-4B5B-A39A-137C02DE2E47}tf00546271_win32</Template>
  <TotalTime>0</TotalTime>
  <Pages>4</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2023-07-07T07:24:00Z</dcterms:created>
  <dcterms:modified xsi:type="dcterms:W3CDTF">2023-12-26T15:59:00Z</dcterms:modified>
</cp:coreProperties>
</file>